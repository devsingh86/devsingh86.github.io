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ACE9" w14:textId="4C48F8EF" w:rsidR="003A3426" w:rsidRDefault="00A13E2A">
      <w:pPr>
        <w:pStyle w:val="Heading1"/>
      </w:pPr>
      <w:r>
        <w:t>Namaste React</w:t>
      </w:r>
    </w:p>
    <w:p w14:paraId="1D1F30E6" w14:textId="1BB7DA65" w:rsidR="003A3426" w:rsidRDefault="00E04B24">
      <w:pPr>
        <w:pStyle w:val="Heading2"/>
      </w:pPr>
      <w:proofErr w:type="spellStart"/>
      <w:r>
        <w:t>ReactD</w:t>
      </w:r>
      <w:r w:rsidR="005C2353">
        <w:t>OM</w:t>
      </w:r>
      <w:proofErr w:type="spellEnd"/>
    </w:p>
    <w:p w14:paraId="06251B4A" w14:textId="25754EF7" w:rsidR="005C2353" w:rsidRPr="005C2353" w:rsidRDefault="005C2353" w:rsidP="005C2353">
      <w:proofErr w:type="spellStart"/>
      <w:r>
        <w:t>ReactDOM</w:t>
      </w:r>
      <w:proofErr w:type="spellEnd"/>
      <w:r>
        <w:t xml:space="preserve"> is used for DOM manipulation in the browser.</w:t>
      </w:r>
    </w:p>
    <w:sectPr w:rsidR="005C2353" w:rsidRPr="005C235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D85E" w14:textId="77777777" w:rsidR="00DB2F4D" w:rsidRDefault="00DB2F4D">
      <w:r>
        <w:separator/>
      </w:r>
    </w:p>
    <w:p w14:paraId="1D66800B" w14:textId="77777777" w:rsidR="00DB2F4D" w:rsidRDefault="00DB2F4D"/>
  </w:endnote>
  <w:endnote w:type="continuationSeparator" w:id="0">
    <w:p w14:paraId="530FC26C" w14:textId="77777777" w:rsidR="00DB2F4D" w:rsidRDefault="00DB2F4D">
      <w:r>
        <w:continuationSeparator/>
      </w:r>
    </w:p>
    <w:p w14:paraId="1EA27CA2" w14:textId="77777777" w:rsidR="00DB2F4D" w:rsidRDefault="00DB2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B6CE4" w14:textId="77777777" w:rsidR="003A3426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1192" w14:textId="77777777" w:rsidR="00DB2F4D" w:rsidRDefault="00DB2F4D">
      <w:r>
        <w:separator/>
      </w:r>
    </w:p>
    <w:p w14:paraId="1C11F72A" w14:textId="77777777" w:rsidR="00DB2F4D" w:rsidRDefault="00DB2F4D"/>
  </w:footnote>
  <w:footnote w:type="continuationSeparator" w:id="0">
    <w:p w14:paraId="5E12FB19" w14:textId="77777777" w:rsidR="00DB2F4D" w:rsidRDefault="00DB2F4D">
      <w:r>
        <w:continuationSeparator/>
      </w:r>
    </w:p>
    <w:p w14:paraId="1937DE67" w14:textId="77777777" w:rsidR="00DB2F4D" w:rsidRDefault="00DB2F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8034985">
    <w:abstractNumId w:val="1"/>
  </w:num>
  <w:num w:numId="2" w16cid:durableId="168910866">
    <w:abstractNumId w:val="0"/>
  </w:num>
  <w:num w:numId="3" w16cid:durableId="1557011863">
    <w:abstractNumId w:val="2"/>
  </w:num>
  <w:num w:numId="4" w16cid:durableId="967589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A"/>
    <w:rsid w:val="000A4AEA"/>
    <w:rsid w:val="003A3426"/>
    <w:rsid w:val="005C2353"/>
    <w:rsid w:val="00A13E2A"/>
    <w:rsid w:val="00DB2F4D"/>
    <w:rsid w:val="00E0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65DA3"/>
  <w15:chartTrackingRefBased/>
  <w15:docId w15:val="{C598DC0B-D5F7-C64C-AEE1-A538A7D2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Thakur/Library/Containers/com.microsoft.Word/Data/Library/Application%20Support/Microsoft/Office/16.0/DTS/en-US%7b5BB9191E-9682-6B42-B7D7-B865AF706F28%7d/%7bC24B0665-3E21-2042-AE10-E7E77B4EC5B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Devendrasingh Thakur</dc:creator>
  <cp:keywords/>
  <dc:description/>
  <cp:lastModifiedBy>Thakur, Devendrasingh</cp:lastModifiedBy>
  <cp:revision>1</cp:revision>
  <dcterms:created xsi:type="dcterms:W3CDTF">2022-12-24T17:02:00Z</dcterms:created>
  <dcterms:modified xsi:type="dcterms:W3CDTF">2022-12-24T19:02:00Z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